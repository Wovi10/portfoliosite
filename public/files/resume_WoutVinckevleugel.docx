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8F7E" w14:textId="77777777" w:rsidR="00B76C06" w:rsidRPr="00B76C06" w:rsidRDefault="00D70063" w:rsidP="00B76C06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3643D984" wp14:editId="63FC675B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B70CB" w14:textId="77777777" w:rsidR="002D7086" w:rsidRDefault="002D7086" w:rsidP="00C10352">
                            <w:pPr>
                              <w:pStyle w:val="Photo"/>
                              <w:pBdr>
                                <w:top w:val="single" w:sz="18" w:space="0" w:color="864A04" w:themeColor="accent1" w:themeShade="80"/>
                              </w:pBdr>
                              <w:rPr>
                                <w:noProof/>
                                <w:lang w:eastAsia="en-US"/>
                              </w:rPr>
                            </w:pPr>
                          </w:p>
                          <w:p w14:paraId="080D660E" w14:textId="3CCF520C" w:rsidR="00D70063" w:rsidRDefault="00D70063" w:rsidP="00C10352">
                            <w:pPr>
                              <w:pStyle w:val="Photo"/>
                              <w:pBdr>
                                <w:top w:val="single" w:sz="18" w:space="0" w:color="864A04" w:themeColor="accent1" w:themeShade="80"/>
                              </w:pBd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35E17A38" wp14:editId="3094FFF4">
                                  <wp:extent cx="1714294" cy="1518094"/>
                                  <wp:effectExtent l="2858" t="0" r="3492" b="3493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9719" r="38760"/>
                                          <a:stretch/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1724405" cy="15270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C66314A4F10B426F892C5FAC00A5E0C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0510ECEC" w14:textId="77777777" w:rsidR="00187B92" w:rsidRPr="00486E5D" w:rsidRDefault="002D7086" w:rsidP="00486E5D">
                                <w:pPr>
                                  <w:pStyle w:val="Title"/>
                                </w:pPr>
                                <w:r>
                                  <w:t>Wout Vinckevleugel</w:t>
                                </w:r>
                              </w:p>
                            </w:sdtContent>
                          </w:sdt>
                          <w:p w14:paraId="755DD84C" w14:textId="567B2CCA" w:rsidR="00D70063" w:rsidRDefault="00000000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E505B38715B5419285084B4BBF8990EA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2D7086">
                                  <w:t>Student Applied Informatics</w:t>
                                </w:r>
                              </w:sdtContent>
                            </w:sdt>
                          </w:p>
                          <w:p w14:paraId="2C3FCF26" w14:textId="77777777" w:rsidR="00D70063" w:rsidRDefault="00000000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663462AD21DC4B41AC9CCC52849C67B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D70063">
                                  <w:t>Objective</w:t>
                                </w:r>
                              </w:sdtContent>
                            </w:sdt>
                          </w:p>
                          <w:p w14:paraId="26FAC23E" w14:textId="7DB81304" w:rsidR="00D70063" w:rsidRDefault="002D7086" w:rsidP="00D70063">
                            <w:r>
                              <w:t>My dream is to become a Software Engineer to help the software of today to the next level.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3C9118723E9141FDB5E1FD9A0C1F006E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CFA8B67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Skills &amp; Abilities</w:t>
                                </w:r>
                              </w:p>
                            </w:sdtContent>
                          </w:sdt>
                          <w:p w14:paraId="19D2E1B3" w14:textId="1EF77A41" w:rsidR="00D02EE3" w:rsidRDefault="00D02EE3" w:rsidP="00D70063">
                            <w:r>
                              <w:t>Soft skills</w:t>
                            </w:r>
                            <w:r w:rsidR="00685C9C">
                              <w:t>: Team player, listener, analytical, logical thinker</w:t>
                            </w:r>
                          </w:p>
                          <w:p w14:paraId="5594360A" w14:textId="77777777" w:rsidR="00685C9C" w:rsidRDefault="00D02EE3" w:rsidP="00D70063">
                            <w:r w:rsidRPr="00D02EE3">
                              <w:t>Developing</w:t>
                            </w:r>
                            <w:r w:rsidR="00685C9C">
                              <w:t xml:space="preserve"> skills</w:t>
                            </w:r>
                            <w:r w:rsidRPr="00D02EE3">
                              <w:t>: Java, .NET, SQL, Angu</w:t>
                            </w:r>
                            <w:r>
                              <w:t>lar,…</w:t>
                            </w:r>
                          </w:p>
                          <w:p w14:paraId="5AF17E9F" w14:textId="0D78064C" w:rsidR="00124BCE" w:rsidRPr="00D02EE3" w:rsidRDefault="00685C9C" w:rsidP="00D70063">
                            <w:r>
                              <w:t>Tools: IntelliJ IDEA, Visual Studio, VS Code, …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A6C39B2A5B094F1599A0BBD175ADCE04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7A51E6A1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14:paraId="12189529" w14:textId="1F7F00DA" w:rsidR="00D70063" w:rsidRPr="00A7788B" w:rsidRDefault="00685C9C" w:rsidP="00177981">
                            <w:pPr>
                              <w:pStyle w:val="ContactInfo"/>
                              <w:rPr>
                                <w:lang w:val="de-DE"/>
                              </w:rPr>
                            </w:pPr>
                            <w:proofErr w:type="spellStart"/>
                            <w:r w:rsidRPr="00A7788B">
                              <w:rPr>
                                <w:lang w:val="de-DE"/>
                              </w:rPr>
                              <w:t>Plantijnlei</w:t>
                            </w:r>
                            <w:proofErr w:type="spellEnd"/>
                            <w:r w:rsidRPr="00A7788B">
                              <w:rPr>
                                <w:lang w:val="de-DE"/>
                              </w:rPr>
                              <w:t xml:space="preserve"> 17</w:t>
                            </w:r>
                            <w:r w:rsidRPr="00A7788B">
                              <w:rPr>
                                <w:lang w:val="de-DE"/>
                              </w:rPr>
                              <w:br/>
                              <w:t xml:space="preserve">2900 Schoten, </w:t>
                            </w:r>
                            <w:proofErr w:type="spellStart"/>
                            <w:r w:rsidRPr="00A7788B">
                              <w:rPr>
                                <w:lang w:val="de-DE"/>
                              </w:rPr>
                              <w:t>Belgium</w:t>
                            </w:r>
                            <w:proofErr w:type="spellEnd"/>
                          </w:p>
                          <w:p w14:paraId="541F0DFA" w14:textId="60AAB1CC" w:rsidR="00D70063" w:rsidRPr="00C10352" w:rsidRDefault="00D70063" w:rsidP="00D70063">
                            <w:pPr>
                              <w:pStyle w:val="ContactInfo"/>
                              <w:rPr>
                                <w:lang w:val="de-DE"/>
                              </w:rPr>
                            </w:pPr>
                            <w:r w:rsidRPr="00C10352">
                              <w:rPr>
                                <w:rStyle w:val="Strong"/>
                                <w:lang w:val="de-DE"/>
                              </w:rPr>
                              <w:t>E</w:t>
                            </w:r>
                            <w:r w:rsidRPr="00C10352">
                              <w:rPr>
                                <w:lang w:val="de-DE"/>
                              </w:rPr>
                              <w:t xml:space="preserve"> </w:t>
                            </w:r>
                            <w:hyperlink r:id="rId8" w:history="1">
                              <w:r w:rsidR="00B8114B" w:rsidRPr="00C10352">
                                <w:rPr>
                                  <w:rStyle w:val="Hyperlink"/>
                                  <w:lang w:val="de-DE"/>
                                </w:rPr>
                                <w:t>wout.vinck@gmail.com</w:t>
                              </w:r>
                            </w:hyperlink>
                          </w:p>
                          <w:p w14:paraId="46F2653C" w14:textId="0A1564C7" w:rsidR="00B8114B" w:rsidRPr="00C10352" w:rsidRDefault="009D54C2" w:rsidP="00B8114B">
                            <w:pPr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Style w:val="Strong"/>
                                <w:noProof/>
                                <w:lang w:val="de-DE"/>
                              </w:rPr>
                              <w:drawing>
                                <wp:inline distT="0" distB="0" distL="0" distR="0" wp14:anchorId="5FE50A03" wp14:editId="68E49805">
                                  <wp:extent cx="163425" cy="171450"/>
                                  <wp:effectExtent l="0" t="0" r="825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70" cy="1755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10352">
                              <w:rPr>
                                <w:rStyle w:val="Strong"/>
                                <w:lang w:val="de-DE"/>
                              </w:rPr>
                              <w:t xml:space="preserve"> </w:t>
                            </w:r>
                            <w:hyperlink r:id="rId10" w:history="1">
                              <w:r w:rsidR="00EB2CA7" w:rsidRPr="00C10352">
                                <w:rPr>
                                  <w:rStyle w:val="Hyperlink"/>
                                  <w:sz w:val="18"/>
                                  <w:szCs w:val="18"/>
                                  <w:lang w:val="de-DE"/>
                                </w:rPr>
                                <w:t>https://www.linkedin.com/in/wout-vinckevleugel/</w:t>
                              </w:r>
                            </w:hyperlink>
                          </w:p>
                          <w:p w14:paraId="0998858C" w14:textId="77777777" w:rsidR="00EB2CA7" w:rsidRPr="00C10352" w:rsidRDefault="00EB2CA7" w:rsidP="00B8114B">
                            <w:pPr>
                              <w:rPr>
                                <w:rStyle w:val="Strong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3D9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<v:textbox inset="0,0,0,0">
                  <w:txbxContent>
                    <w:p w14:paraId="788B70CB" w14:textId="77777777" w:rsidR="002D7086" w:rsidRDefault="002D7086" w:rsidP="00C10352">
                      <w:pPr>
                        <w:pStyle w:val="Photo"/>
                        <w:pBdr>
                          <w:top w:val="single" w:sz="18" w:space="0" w:color="864A04" w:themeColor="accent1" w:themeShade="80"/>
                        </w:pBdr>
                        <w:rPr>
                          <w:noProof/>
                          <w:lang w:eastAsia="en-US"/>
                        </w:rPr>
                      </w:pPr>
                    </w:p>
                    <w:p w14:paraId="080D660E" w14:textId="3CCF520C" w:rsidR="00D70063" w:rsidRDefault="00D70063" w:rsidP="00C10352">
                      <w:pPr>
                        <w:pStyle w:val="Photo"/>
                        <w:pBdr>
                          <w:top w:val="single" w:sz="18" w:space="0" w:color="864A04" w:themeColor="accent1" w:themeShade="80"/>
                        </w:pBd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35E17A38" wp14:editId="3094FFF4">
                            <wp:extent cx="1714294" cy="1518094"/>
                            <wp:effectExtent l="2858" t="0" r="3492" b="3493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9719" r="38760"/>
                                    <a:stretch/>
                                  </pic:blipFill>
                                  <pic:spPr bwMode="auto">
                                    <a:xfrm rot="5400000">
                                      <a:off x="0" y="0"/>
                                      <a:ext cx="1724405" cy="152704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C66314A4F10B426F892C5FAC00A5E0C2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0510ECEC" w14:textId="77777777" w:rsidR="00187B92" w:rsidRPr="00486E5D" w:rsidRDefault="002D7086" w:rsidP="00486E5D">
                          <w:pPr>
                            <w:pStyle w:val="Title"/>
                          </w:pPr>
                          <w:r>
                            <w:t>Wout Vinckevleugel</w:t>
                          </w:r>
                        </w:p>
                      </w:sdtContent>
                    </w:sdt>
                    <w:p w14:paraId="755DD84C" w14:textId="567B2CCA" w:rsidR="00D70063" w:rsidRDefault="00000000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E505B38715B5419285084B4BBF8990EA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2D7086">
                            <w:t>Student Applied Informatics</w:t>
                          </w:r>
                        </w:sdtContent>
                      </w:sdt>
                    </w:p>
                    <w:p w14:paraId="2C3FCF26" w14:textId="77777777" w:rsidR="00D70063" w:rsidRDefault="00000000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663462AD21DC4B41AC9CCC52849C67B2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D70063">
                            <w:t>Objective</w:t>
                          </w:r>
                        </w:sdtContent>
                      </w:sdt>
                    </w:p>
                    <w:p w14:paraId="26FAC23E" w14:textId="7DB81304" w:rsidR="00D70063" w:rsidRDefault="002D7086" w:rsidP="00D70063">
                      <w:r>
                        <w:t>My dream is to become a Software Engineer to help the software of today to the next level.</w:t>
                      </w:r>
                    </w:p>
                    <w:sdt>
                      <w:sdtPr>
                        <w:id w:val="1993831541"/>
                        <w:placeholder>
                          <w:docPart w:val="3C9118723E9141FDB5E1FD9A0C1F006E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7CFA8B67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Skills &amp; Abilities</w:t>
                          </w:r>
                        </w:p>
                      </w:sdtContent>
                    </w:sdt>
                    <w:p w14:paraId="19D2E1B3" w14:textId="1EF77A41" w:rsidR="00D02EE3" w:rsidRDefault="00D02EE3" w:rsidP="00D70063">
                      <w:r>
                        <w:t>Soft skills</w:t>
                      </w:r>
                      <w:r w:rsidR="00685C9C">
                        <w:t>: Team player, listener, analytical, logical thinker</w:t>
                      </w:r>
                    </w:p>
                    <w:p w14:paraId="5594360A" w14:textId="77777777" w:rsidR="00685C9C" w:rsidRDefault="00D02EE3" w:rsidP="00D70063">
                      <w:r w:rsidRPr="00D02EE3">
                        <w:t>Developing</w:t>
                      </w:r>
                      <w:r w:rsidR="00685C9C">
                        <w:t xml:space="preserve"> skills</w:t>
                      </w:r>
                      <w:r w:rsidRPr="00D02EE3">
                        <w:t>: Java, .NET, SQL, Angu</w:t>
                      </w:r>
                      <w:r>
                        <w:t>lar,…</w:t>
                      </w:r>
                    </w:p>
                    <w:p w14:paraId="5AF17E9F" w14:textId="0D78064C" w:rsidR="00124BCE" w:rsidRPr="00D02EE3" w:rsidRDefault="00685C9C" w:rsidP="00D70063">
                      <w:r>
                        <w:t>Tools: IntelliJ IDEA, Visual Studio, VS Code, …</w:t>
                      </w:r>
                    </w:p>
                    <w:sdt>
                      <w:sdtPr>
                        <w:id w:val="-26178941"/>
                        <w:placeholder>
                          <w:docPart w:val="A6C39B2A5B094F1599A0BBD175ADCE04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7A51E6A1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14:paraId="12189529" w14:textId="1F7F00DA" w:rsidR="00D70063" w:rsidRPr="00A7788B" w:rsidRDefault="00685C9C" w:rsidP="00177981">
                      <w:pPr>
                        <w:pStyle w:val="ContactInfo"/>
                        <w:rPr>
                          <w:lang w:val="de-DE"/>
                        </w:rPr>
                      </w:pPr>
                      <w:proofErr w:type="spellStart"/>
                      <w:r w:rsidRPr="00A7788B">
                        <w:rPr>
                          <w:lang w:val="de-DE"/>
                        </w:rPr>
                        <w:t>Plantijnlei</w:t>
                      </w:r>
                      <w:proofErr w:type="spellEnd"/>
                      <w:r w:rsidRPr="00A7788B">
                        <w:rPr>
                          <w:lang w:val="de-DE"/>
                        </w:rPr>
                        <w:t xml:space="preserve"> 17</w:t>
                      </w:r>
                      <w:r w:rsidRPr="00A7788B">
                        <w:rPr>
                          <w:lang w:val="de-DE"/>
                        </w:rPr>
                        <w:br/>
                        <w:t xml:space="preserve">2900 Schoten, </w:t>
                      </w:r>
                      <w:proofErr w:type="spellStart"/>
                      <w:r w:rsidRPr="00A7788B">
                        <w:rPr>
                          <w:lang w:val="de-DE"/>
                        </w:rPr>
                        <w:t>Belgium</w:t>
                      </w:r>
                      <w:proofErr w:type="spellEnd"/>
                    </w:p>
                    <w:p w14:paraId="541F0DFA" w14:textId="60AAB1CC" w:rsidR="00D70063" w:rsidRPr="00C10352" w:rsidRDefault="00D70063" w:rsidP="00D70063">
                      <w:pPr>
                        <w:pStyle w:val="ContactInfo"/>
                        <w:rPr>
                          <w:lang w:val="de-DE"/>
                        </w:rPr>
                      </w:pPr>
                      <w:r w:rsidRPr="00C10352">
                        <w:rPr>
                          <w:rStyle w:val="Strong"/>
                          <w:lang w:val="de-DE"/>
                        </w:rPr>
                        <w:t>E</w:t>
                      </w:r>
                      <w:r w:rsidRPr="00C10352">
                        <w:rPr>
                          <w:lang w:val="de-DE"/>
                        </w:rPr>
                        <w:t xml:space="preserve"> </w:t>
                      </w:r>
                      <w:hyperlink r:id="rId11" w:history="1">
                        <w:r w:rsidR="00B8114B" w:rsidRPr="00C10352">
                          <w:rPr>
                            <w:rStyle w:val="Hyperlink"/>
                            <w:lang w:val="de-DE"/>
                          </w:rPr>
                          <w:t>wout.vinck@gmail.com</w:t>
                        </w:r>
                      </w:hyperlink>
                    </w:p>
                    <w:p w14:paraId="46F2653C" w14:textId="0A1564C7" w:rsidR="00B8114B" w:rsidRPr="00C10352" w:rsidRDefault="009D54C2" w:rsidP="00B8114B">
                      <w:pPr>
                        <w:rPr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rStyle w:val="Strong"/>
                          <w:noProof/>
                          <w:lang w:val="de-DE"/>
                        </w:rPr>
                        <w:drawing>
                          <wp:inline distT="0" distB="0" distL="0" distR="0" wp14:anchorId="5FE50A03" wp14:editId="68E49805">
                            <wp:extent cx="163425" cy="171450"/>
                            <wp:effectExtent l="0" t="0" r="825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70" cy="1755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10352">
                        <w:rPr>
                          <w:rStyle w:val="Strong"/>
                          <w:lang w:val="de-DE"/>
                        </w:rPr>
                        <w:t xml:space="preserve"> </w:t>
                      </w:r>
                      <w:hyperlink r:id="rId12" w:history="1">
                        <w:r w:rsidR="00EB2CA7" w:rsidRPr="00C10352">
                          <w:rPr>
                            <w:rStyle w:val="Hyperlink"/>
                            <w:sz w:val="18"/>
                            <w:szCs w:val="18"/>
                            <w:lang w:val="de-DE"/>
                          </w:rPr>
                          <w:t>https://www.linkedin.com/in/wout-vinckevleugel/</w:t>
                        </w:r>
                      </w:hyperlink>
                    </w:p>
                    <w:p w14:paraId="0998858C" w14:textId="77777777" w:rsidR="00EB2CA7" w:rsidRPr="00C10352" w:rsidRDefault="00EB2CA7" w:rsidP="00B8114B">
                      <w:pPr>
                        <w:rPr>
                          <w:rStyle w:val="Strong"/>
                          <w:lang w:val="de-DE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032AEF5EB2F547DD9CAA35272E8A5CE2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1CA3CFF5" w14:textId="77777777" w:rsidR="00B76C06" w:rsidRPr="00B76C06" w:rsidRDefault="00B76C06" w:rsidP="00B76C06">
      <w:pPr>
        <w:pStyle w:val="Heading4"/>
      </w:pPr>
      <w:r w:rsidRPr="00B76C06">
        <w:t>Melexis, Tessenderlo</w:t>
      </w:r>
    </w:p>
    <w:p w14:paraId="536DB528" w14:textId="77777777" w:rsidR="00B76C06" w:rsidRPr="00B76C06" w:rsidRDefault="00B76C06" w:rsidP="00B76C06">
      <w:pPr>
        <w:pStyle w:val="Heading5"/>
      </w:pPr>
      <w:r w:rsidRPr="00B76C06">
        <w:t>Februari-mei 2022</w:t>
      </w:r>
    </w:p>
    <w:p w14:paraId="46321E82" w14:textId="2C9C491A" w:rsidR="00D70063" w:rsidRDefault="00B76C06" w:rsidP="00B76C06">
      <w:pPr>
        <w:rPr>
          <w:lang w:eastAsia="ja-JP"/>
        </w:rPr>
      </w:pPr>
      <w:r>
        <w:rPr>
          <w:lang w:eastAsia="ja-JP"/>
        </w:rPr>
        <w:t xml:space="preserve">Internship as </w:t>
      </w:r>
      <w:r w:rsidR="00DB471A">
        <w:rPr>
          <w:lang w:eastAsia="ja-JP"/>
        </w:rPr>
        <w:t>software developer</w:t>
      </w:r>
      <w:r>
        <w:rPr>
          <w:lang w:eastAsia="ja-JP"/>
        </w:rPr>
        <w:t xml:space="preserve"> in Typescript</w:t>
      </w:r>
    </w:p>
    <w:p w14:paraId="0BC94DE0" w14:textId="0916F356" w:rsidR="00D70063" w:rsidRDefault="001E1729" w:rsidP="00D70063">
      <w:pPr>
        <w:pStyle w:val="Heading4"/>
      </w:pPr>
      <w:r>
        <w:t>Lunch Garden, burcht</w:t>
      </w:r>
    </w:p>
    <w:p w14:paraId="44BD4C63" w14:textId="5A60C0AD" w:rsidR="00D70063" w:rsidRDefault="001E1729" w:rsidP="00D70063">
      <w:pPr>
        <w:pStyle w:val="Heading5"/>
      </w:pPr>
      <w:r>
        <w:t>July 2021</w:t>
      </w:r>
    </w:p>
    <w:p w14:paraId="2D284CC8" w14:textId="26010655" w:rsidR="00D70063" w:rsidRDefault="00683C4C" w:rsidP="00D70063">
      <w:r w:rsidRPr="00E1080C">
        <w:rPr>
          <w:lang w:eastAsia="ja-JP"/>
        </w:rPr>
        <w:t xml:space="preserve">Student job as </w:t>
      </w:r>
      <w:r>
        <w:rPr>
          <w:lang w:eastAsia="ja-JP"/>
        </w:rPr>
        <w:t>c</w:t>
      </w:r>
      <w:r w:rsidR="001E1729">
        <w:t>ashier</w:t>
      </w:r>
    </w:p>
    <w:p w14:paraId="7E164DD3" w14:textId="20134E53" w:rsidR="00D70063" w:rsidRDefault="00106554" w:rsidP="00D70063">
      <w:pPr>
        <w:pStyle w:val="Heading4"/>
      </w:pPr>
      <w:r>
        <w:t>A-Concept interim</w:t>
      </w:r>
      <w:r w:rsidR="00FB4CE3">
        <w:t>, Antwerp</w:t>
      </w:r>
    </w:p>
    <w:p w14:paraId="38B48832" w14:textId="242F6E93" w:rsidR="00D70063" w:rsidRDefault="00106554" w:rsidP="00D70063">
      <w:pPr>
        <w:pStyle w:val="Heading5"/>
      </w:pPr>
      <w:r>
        <w:t>January 2020</w:t>
      </w:r>
    </w:p>
    <w:p w14:paraId="00D9B96A" w14:textId="58730E5C" w:rsidR="00D70063" w:rsidRDefault="00683C4C" w:rsidP="00D70063">
      <w:r w:rsidRPr="00E1080C">
        <w:rPr>
          <w:lang w:eastAsia="ja-JP"/>
        </w:rPr>
        <w:t xml:space="preserve">Student job as </w:t>
      </w:r>
      <w:r>
        <w:rPr>
          <w:lang w:eastAsia="ja-JP"/>
        </w:rPr>
        <w:t>s</w:t>
      </w:r>
      <w:r w:rsidR="00106554">
        <w:t xml:space="preserve">teward, </w:t>
      </w:r>
      <w:r w:rsidR="00106554" w:rsidRPr="00106554">
        <w:t>Making sure everyone follows the rules during the Covid-19 pandemic</w:t>
      </w:r>
    </w:p>
    <w:p w14:paraId="71064483" w14:textId="0732065A" w:rsidR="00FB4CE3" w:rsidRDefault="0053393F" w:rsidP="00FB4CE3">
      <w:pPr>
        <w:pStyle w:val="Heading4"/>
      </w:pPr>
      <w:r>
        <w:t>Water-Link, Antwerp</w:t>
      </w:r>
    </w:p>
    <w:p w14:paraId="6870CCDE" w14:textId="323656C1" w:rsidR="0053393F" w:rsidRDefault="0053393F" w:rsidP="0053393F">
      <w:pPr>
        <w:pStyle w:val="Heading5"/>
      </w:pPr>
      <w:r>
        <w:t>August 2019</w:t>
      </w:r>
    </w:p>
    <w:p w14:paraId="5DDDDAAD" w14:textId="11314846" w:rsidR="0053393F" w:rsidRDefault="00E1080C" w:rsidP="0053393F">
      <w:pPr>
        <w:rPr>
          <w:lang w:eastAsia="ja-JP"/>
        </w:rPr>
      </w:pPr>
      <w:r w:rsidRPr="00E1080C">
        <w:rPr>
          <w:lang w:eastAsia="ja-JP"/>
        </w:rPr>
        <w:t>Student job as ICT Helpdesk employee</w:t>
      </w:r>
    </w:p>
    <w:p w14:paraId="7C1A1F05" w14:textId="33C2F9E4" w:rsidR="00E1080C" w:rsidRDefault="00E1080C" w:rsidP="00E1080C">
      <w:pPr>
        <w:pStyle w:val="Heading4"/>
      </w:pPr>
      <w:r>
        <w:t>FTC, Deurne</w:t>
      </w:r>
    </w:p>
    <w:p w14:paraId="5324E223" w14:textId="3B00887E" w:rsidR="00E1080C" w:rsidRDefault="00A67870" w:rsidP="00E1080C">
      <w:pPr>
        <w:pStyle w:val="Heading5"/>
      </w:pPr>
      <w:r>
        <w:t>February – March 2019</w:t>
      </w:r>
    </w:p>
    <w:p w14:paraId="57EA561E" w14:textId="11BE7522" w:rsidR="00A67870" w:rsidRPr="00A67870" w:rsidRDefault="00A67870" w:rsidP="00A67870">
      <w:pPr>
        <w:rPr>
          <w:lang w:eastAsia="ja-JP"/>
        </w:rPr>
      </w:pPr>
      <w:r>
        <w:rPr>
          <w:lang w:eastAsia="ja-JP"/>
        </w:rPr>
        <w:t>Hardware internship, making pc builds for school</w:t>
      </w:r>
      <w:r w:rsidR="00D14486">
        <w:rPr>
          <w:lang w:eastAsia="ja-JP"/>
        </w:rPr>
        <w:t>s</w:t>
      </w:r>
    </w:p>
    <w:sdt>
      <w:sdtPr>
        <w:id w:val="1745452497"/>
        <w:placeholder>
          <w:docPart w:val="3598555C36A84A9D96373AB0383FCF4C"/>
        </w:placeholder>
        <w:temporary/>
        <w:showingPlcHdr/>
        <w15:appearance w15:val="hidden"/>
      </w:sdtPr>
      <w:sdtContent>
        <w:p w14:paraId="3BAAC36B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6D839B6C" w14:textId="6FF84822" w:rsidR="00D550CC" w:rsidRDefault="006103FB" w:rsidP="00D550CC">
      <w:pPr>
        <w:pStyle w:val="Heading4"/>
      </w:pPr>
      <w:r w:rsidRPr="006103FB">
        <w:t>AP College/University Antwerp, Bachelor’s degree A</w:t>
      </w:r>
      <w:r>
        <w:t>pplied Informatics</w:t>
      </w:r>
    </w:p>
    <w:p w14:paraId="0D85EE8C" w14:textId="5D755733" w:rsidR="006103FB" w:rsidRPr="006103FB" w:rsidRDefault="00B57496" w:rsidP="006103FB">
      <w:r>
        <w:t>Finished September 2022</w:t>
      </w:r>
    </w:p>
    <w:p w14:paraId="2117A449" w14:textId="10C0B9FB" w:rsidR="00D70063" w:rsidRDefault="00D550CC" w:rsidP="00D70063">
      <w:pPr>
        <w:pStyle w:val="Heading4"/>
      </w:pPr>
      <w:r>
        <w:t>Atheneum Schoten, High school diploma</w:t>
      </w:r>
    </w:p>
    <w:p w14:paraId="0183BF05" w14:textId="4E5E7023" w:rsidR="00581FC8" w:rsidRDefault="00F371E5" w:rsidP="00597FCB">
      <w:r>
        <w:t>Last two years of high school</w:t>
      </w:r>
      <w:r w:rsidR="00395EC2">
        <w:t xml:space="preserve"> IT Management</w:t>
      </w:r>
    </w:p>
    <w:p w14:paraId="76B47FAA" w14:textId="5BB58E18" w:rsidR="00454A3B" w:rsidRDefault="00454A3B" w:rsidP="00454A3B">
      <w:pPr>
        <w:pStyle w:val="Heading3"/>
      </w:pPr>
      <w:r>
        <w:t>Languages</w:t>
      </w:r>
    </w:p>
    <w:p w14:paraId="60EE0AA6" w14:textId="64AC30CF" w:rsidR="00454A3B" w:rsidRDefault="00454A3B" w:rsidP="00454A3B">
      <w:pPr>
        <w:pStyle w:val="Heading4"/>
      </w:pPr>
      <w:r>
        <w:t>Dutch</w:t>
      </w:r>
    </w:p>
    <w:p w14:paraId="7801E112" w14:textId="288C4B4D" w:rsidR="00454A3B" w:rsidRDefault="00454A3B" w:rsidP="00454A3B">
      <w:r>
        <w:t xml:space="preserve">Native </w:t>
      </w:r>
      <w:r w:rsidR="000E3B18">
        <w:t>language</w:t>
      </w:r>
    </w:p>
    <w:p w14:paraId="11846757" w14:textId="4A793149" w:rsidR="009400C5" w:rsidRDefault="009400C5" w:rsidP="009400C5">
      <w:pPr>
        <w:pStyle w:val="Heading4"/>
      </w:pPr>
      <w:r>
        <w:t>English</w:t>
      </w:r>
    </w:p>
    <w:p w14:paraId="7A7A2853" w14:textId="110A4F23" w:rsidR="009400C5" w:rsidRDefault="00891C95" w:rsidP="009400C5">
      <w:r>
        <w:t>Fluent</w:t>
      </w:r>
      <w:r w:rsidR="009400C5">
        <w:t xml:space="preserve"> speak</w:t>
      </w:r>
      <w:r w:rsidR="00695B3C">
        <w:t>ing</w:t>
      </w:r>
      <w:r w:rsidR="000E3B18">
        <w:t xml:space="preserve"> and writ</w:t>
      </w:r>
      <w:r w:rsidR="00695B3C">
        <w:t>ing</w:t>
      </w:r>
      <w:r w:rsidR="0039392B">
        <w:t xml:space="preserve"> (IELTS still to be done)</w:t>
      </w:r>
    </w:p>
    <w:p w14:paraId="6DFF2EF3" w14:textId="4B0B88D8" w:rsidR="000E3B18" w:rsidRDefault="000E3B18" w:rsidP="000E3B18">
      <w:pPr>
        <w:pStyle w:val="Heading4"/>
      </w:pPr>
      <w:r>
        <w:t>French</w:t>
      </w:r>
    </w:p>
    <w:p w14:paraId="17C78E53" w14:textId="4D512109" w:rsidR="000E3B18" w:rsidRPr="000E3B18" w:rsidRDefault="000E3B18" w:rsidP="000E3B18">
      <w:r>
        <w:t xml:space="preserve">Basic </w:t>
      </w:r>
      <w:r w:rsidR="00695B3C">
        <w:t>speaking and writing</w:t>
      </w:r>
    </w:p>
    <w:sectPr w:rsidR="000E3B18" w:rsidRPr="000E3B18" w:rsidSect="00FD7C04">
      <w:headerReference w:type="default" r:id="rId13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0F00C" w14:textId="77777777" w:rsidR="00632B55" w:rsidRDefault="00632B55" w:rsidP="00187B92">
      <w:pPr>
        <w:spacing w:after="0" w:line="240" w:lineRule="auto"/>
      </w:pPr>
      <w:r>
        <w:separator/>
      </w:r>
    </w:p>
  </w:endnote>
  <w:endnote w:type="continuationSeparator" w:id="0">
    <w:p w14:paraId="68F5172C" w14:textId="77777777" w:rsidR="00632B55" w:rsidRDefault="00632B55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517BA" w14:textId="77777777" w:rsidR="00632B55" w:rsidRDefault="00632B55" w:rsidP="00187B92">
      <w:pPr>
        <w:spacing w:after="0" w:line="240" w:lineRule="auto"/>
      </w:pPr>
      <w:r>
        <w:separator/>
      </w:r>
    </w:p>
  </w:footnote>
  <w:footnote w:type="continuationSeparator" w:id="0">
    <w:p w14:paraId="1B7460C4" w14:textId="77777777" w:rsidR="00632B55" w:rsidRDefault="00632B55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864AA6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4A332B03" wp14:editId="2805F82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57C5B50D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AA0BE693A1DC4B9B9B4282060D537F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60967539" w14:textId="77777777" w:rsidR="002C0739" w:rsidRPr="00187B92" w:rsidRDefault="002D7086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Wout Vinckevleugel</w:t>
                                        </w:r>
                                      </w:p>
                                    </w:sdtContent>
                                  </w:sdt>
                                  <w:p w14:paraId="071BFD01" w14:textId="0AD5E805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BA45EB44B947468B85D17E7C6DCDD6ED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2D7086">
                                          <w:t>Student Applied Informatics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56BF9B92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A332B03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57C5B50D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AA0BE693A1DC4B9B9B4282060D537F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60967539" w14:textId="77777777" w:rsidR="002C0739" w:rsidRPr="00187B92" w:rsidRDefault="002D7086" w:rsidP="00187B92">
                                  <w:pPr>
                                    <w:pStyle w:val="Title"/>
                                  </w:pPr>
                                  <w:r>
                                    <w:t>Wout Vinckevleugel</w:t>
                                  </w:r>
                                </w:p>
                              </w:sdtContent>
                            </w:sdt>
                            <w:p w14:paraId="071BFD01" w14:textId="0AD5E805" w:rsidR="002C0739" w:rsidRPr="00970D57" w:rsidRDefault="00DB471A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BA45EB44B947468B85D17E7C6DCDD6ED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2D7086">
                                    <w:t>Student Applied Informatics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56BF9B92" w14:textId="77777777" w:rsidR="009F0771" w:rsidRDefault="00DB471A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86"/>
    <w:rsid w:val="000E3B18"/>
    <w:rsid w:val="00106554"/>
    <w:rsid w:val="00124BCE"/>
    <w:rsid w:val="00157B6F"/>
    <w:rsid w:val="00177981"/>
    <w:rsid w:val="00187B92"/>
    <w:rsid w:val="001E1729"/>
    <w:rsid w:val="00293B83"/>
    <w:rsid w:val="002C0739"/>
    <w:rsid w:val="002C5DDB"/>
    <w:rsid w:val="002D7086"/>
    <w:rsid w:val="003553DE"/>
    <w:rsid w:val="0039392B"/>
    <w:rsid w:val="0039505A"/>
    <w:rsid w:val="00395EC2"/>
    <w:rsid w:val="003A4082"/>
    <w:rsid w:val="00454A3B"/>
    <w:rsid w:val="00486E5D"/>
    <w:rsid w:val="0053393F"/>
    <w:rsid w:val="00581FC8"/>
    <w:rsid w:val="00597FCB"/>
    <w:rsid w:val="005B788D"/>
    <w:rsid w:val="006103FB"/>
    <w:rsid w:val="00632B55"/>
    <w:rsid w:val="00683C4C"/>
    <w:rsid w:val="00685C9C"/>
    <w:rsid w:val="00695B3C"/>
    <w:rsid w:val="006A3CE7"/>
    <w:rsid w:val="006A73FB"/>
    <w:rsid w:val="006B6D95"/>
    <w:rsid w:val="00891C95"/>
    <w:rsid w:val="008C33FB"/>
    <w:rsid w:val="009400C5"/>
    <w:rsid w:val="00942824"/>
    <w:rsid w:val="009A3E54"/>
    <w:rsid w:val="009D54C2"/>
    <w:rsid w:val="00A67870"/>
    <w:rsid w:val="00A7788B"/>
    <w:rsid w:val="00B57496"/>
    <w:rsid w:val="00B76C06"/>
    <w:rsid w:val="00B8114B"/>
    <w:rsid w:val="00C10352"/>
    <w:rsid w:val="00C337F4"/>
    <w:rsid w:val="00D02EE3"/>
    <w:rsid w:val="00D14486"/>
    <w:rsid w:val="00D47B8B"/>
    <w:rsid w:val="00D550CC"/>
    <w:rsid w:val="00D70063"/>
    <w:rsid w:val="00DB471A"/>
    <w:rsid w:val="00DD23F2"/>
    <w:rsid w:val="00E048B4"/>
    <w:rsid w:val="00E1080C"/>
    <w:rsid w:val="00EB2CA7"/>
    <w:rsid w:val="00F316ED"/>
    <w:rsid w:val="00F371E5"/>
    <w:rsid w:val="00FB4CE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92343"/>
  <w15:chartTrackingRefBased/>
  <w15:docId w15:val="{615347C6-D2E0-42ED-84A8-1FC4738E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1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1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73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ut.vinck@gmail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linkedin.com/in/wout-vinckevleuge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wout.vinck@gmail.com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wout-vinckevleuge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utv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2AEF5EB2F547DD9CAA35272E8A5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17793-C328-4E59-BFBC-E8507393AC58}"/>
      </w:docPartPr>
      <w:docPartBody>
        <w:p w:rsidR="00CB02D1" w:rsidRDefault="00FF1D99">
          <w:pPr>
            <w:pStyle w:val="032AEF5EB2F547DD9CAA35272E8A5CE2"/>
          </w:pPr>
          <w:r>
            <w:t>Experience</w:t>
          </w:r>
        </w:p>
      </w:docPartBody>
    </w:docPart>
    <w:docPart>
      <w:docPartPr>
        <w:name w:val="3598555C36A84A9D96373AB0383FC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E66DF-DCCF-42A5-BA73-F7E85CD879C0}"/>
      </w:docPartPr>
      <w:docPartBody>
        <w:p w:rsidR="00CB02D1" w:rsidRDefault="00FF1D99">
          <w:pPr>
            <w:pStyle w:val="3598555C36A84A9D96373AB0383FCF4C"/>
          </w:pPr>
          <w:r>
            <w:t>Education</w:t>
          </w:r>
        </w:p>
      </w:docPartBody>
    </w:docPart>
    <w:docPart>
      <w:docPartPr>
        <w:name w:val="C66314A4F10B426F892C5FAC00A5E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82275-7864-4F8F-B40F-2A790BB9A0F2}"/>
      </w:docPartPr>
      <w:docPartBody>
        <w:p w:rsidR="00CB02D1" w:rsidRDefault="00FF1D99">
          <w:pPr>
            <w:pStyle w:val="C66314A4F10B426F892C5FAC00A5E0C2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E505B38715B5419285084B4BBF899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50196-6F49-42B5-A0C6-4151BA56AD1A}"/>
      </w:docPartPr>
      <w:docPartBody>
        <w:p w:rsidR="00CB02D1" w:rsidRDefault="00FF1D99">
          <w:pPr>
            <w:pStyle w:val="E505B38715B5419285084B4BBF8990EA"/>
          </w:pPr>
          <w:r>
            <w:t>Position Title</w:t>
          </w:r>
        </w:p>
      </w:docPartBody>
    </w:docPart>
    <w:docPart>
      <w:docPartPr>
        <w:name w:val="663462AD21DC4B41AC9CCC52849C6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0AFBF-47A9-4EB6-A01F-71476B03B39E}"/>
      </w:docPartPr>
      <w:docPartBody>
        <w:p w:rsidR="00CB02D1" w:rsidRDefault="00FF1D99">
          <w:pPr>
            <w:pStyle w:val="663462AD21DC4B41AC9CCC52849C67B2"/>
          </w:pPr>
          <w:r>
            <w:t>Objective</w:t>
          </w:r>
        </w:p>
      </w:docPartBody>
    </w:docPart>
    <w:docPart>
      <w:docPartPr>
        <w:name w:val="3C9118723E9141FDB5E1FD9A0C1F0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43F66-42A1-48F0-8BED-02F2F4F2DE18}"/>
      </w:docPartPr>
      <w:docPartBody>
        <w:p w:rsidR="00CB02D1" w:rsidRDefault="00FF1D99">
          <w:pPr>
            <w:pStyle w:val="3C9118723E9141FDB5E1FD9A0C1F006E"/>
          </w:pPr>
          <w:r>
            <w:t>Skills &amp; Abilities</w:t>
          </w:r>
        </w:p>
      </w:docPartBody>
    </w:docPart>
    <w:docPart>
      <w:docPartPr>
        <w:name w:val="A6C39B2A5B094F1599A0BBD175ADC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A71D4-4F36-4FBA-BEB7-DD70A4F94F3B}"/>
      </w:docPartPr>
      <w:docPartBody>
        <w:p w:rsidR="00CB02D1" w:rsidRDefault="00FF1D99">
          <w:pPr>
            <w:pStyle w:val="A6C39B2A5B094F1599A0BBD175ADCE04"/>
          </w:pPr>
          <w:r>
            <w:t>Vitals</w:t>
          </w:r>
        </w:p>
      </w:docPartBody>
    </w:docPart>
    <w:docPart>
      <w:docPartPr>
        <w:name w:val="AA0BE693A1DC4B9B9B4282060D537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F09FC-B979-46DA-9BE9-1DC4208DF938}"/>
      </w:docPartPr>
      <w:docPartBody>
        <w:p w:rsidR="00CB02D1" w:rsidRDefault="00FF1D99">
          <w:pPr>
            <w:pStyle w:val="AA0BE693A1DC4B9B9B4282060D537F54"/>
          </w:pPr>
          <w:r>
            <w:t>Your Name</w:t>
          </w:r>
        </w:p>
      </w:docPartBody>
    </w:docPart>
    <w:docPart>
      <w:docPartPr>
        <w:name w:val="BA45EB44B947468B85D17E7C6DCDD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E5A91-5071-4154-8E72-FE4EE55DD163}"/>
      </w:docPartPr>
      <w:docPartBody>
        <w:p w:rsidR="00CB02D1" w:rsidRDefault="00FF1D99">
          <w:pPr>
            <w:pStyle w:val="BA45EB44B947468B85D17E7C6DCDD6ED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99"/>
    <w:rsid w:val="0063612C"/>
    <w:rsid w:val="00844D8E"/>
    <w:rsid w:val="00CB02D1"/>
    <w:rsid w:val="00F16F1F"/>
    <w:rsid w:val="00F276C9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2AEF5EB2F547DD9CAA35272E8A5CE2">
    <w:name w:val="032AEF5EB2F547DD9CAA35272E8A5CE2"/>
  </w:style>
  <w:style w:type="paragraph" w:customStyle="1" w:styleId="3598555C36A84A9D96373AB0383FCF4C">
    <w:name w:val="3598555C36A84A9D96373AB0383FCF4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6314A4F10B426F892C5FAC00A5E0C2">
    <w:name w:val="C66314A4F10B426F892C5FAC00A5E0C2"/>
  </w:style>
  <w:style w:type="paragraph" w:customStyle="1" w:styleId="E505B38715B5419285084B4BBF8990EA">
    <w:name w:val="E505B38715B5419285084B4BBF8990EA"/>
  </w:style>
  <w:style w:type="paragraph" w:customStyle="1" w:styleId="663462AD21DC4B41AC9CCC52849C67B2">
    <w:name w:val="663462AD21DC4B41AC9CCC52849C67B2"/>
  </w:style>
  <w:style w:type="paragraph" w:customStyle="1" w:styleId="3C9118723E9141FDB5E1FD9A0C1F006E">
    <w:name w:val="3C9118723E9141FDB5E1FD9A0C1F006E"/>
  </w:style>
  <w:style w:type="paragraph" w:customStyle="1" w:styleId="A6C39B2A5B094F1599A0BBD175ADCE04">
    <w:name w:val="A6C39B2A5B094F1599A0BBD175ADCE04"/>
  </w:style>
  <w:style w:type="paragraph" w:customStyle="1" w:styleId="AA0BE693A1DC4B9B9B4282060D537F54">
    <w:name w:val="AA0BE693A1DC4B9B9B4282060D537F54"/>
  </w:style>
  <w:style w:type="paragraph" w:customStyle="1" w:styleId="BA45EB44B947468B85D17E7C6DCDD6ED">
    <w:name w:val="BA45EB44B947468B85D17E7C6DCDD6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Student Applied Informatics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Vinckevleugel</dc:creator>
  <cp:keywords/>
  <dc:description/>
  <cp:lastModifiedBy>Vinckevleugel Wout [student]</cp:lastModifiedBy>
  <cp:revision>40</cp:revision>
  <dcterms:created xsi:type="dcterms:W3CDTF">2021-10-23T11:39:00Z</dcterms:created>
  <dcterms:modified xsi:type="dcterms:W3CDTF">2022-09-23T18:25:00Z</dcterms:modified>
</cp:coreProperties>
</file>